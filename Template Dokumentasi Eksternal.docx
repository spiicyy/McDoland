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39D32BD4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[Assignment / 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1A1188D5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B3155F">
              <w:rPr>
                <w:rFonts w:ascii="Arial Narrow" w:hAnsi="Arial Narrow" w:cs="Tahoma"/>
                <w:sz w:val="36"/>
              </w:rPr>
              <w:t>ISYS62110001</w:t>
            </w:r>
            <w:r w:rsidR="00FC0C77">
              <w:rPr>
                <w:rFonts w:ascii="Arial Narrow" w:hAnsi="Arial Narrow" w:cs="Tahoma"/>
                <w:sz w:val="36"/>
              </w:rPr>
              <w:t xml:space="preserve"> – BA07</w:t>
            </w:r>
            <w:r w:rsidR="00B3155F">
              <w:rPr>
                <w:rFonts w:ascii="Arial Narrow" w:hAnsi="Arial Narrow" w:cs="Tahoma"/>
                <w:sz w:val="36"/>
              </w:rPr>
              <w:t xml:space="preserve"> 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37A3D29A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B3155F">
              <w:rPr>
                <w:rFonts w:ascii="Arial Narrow" w:hAnsi="Arial Narrow" w:cs="Tahoma"/>
                <w:sz w:val="36"/>
              </w:rPr>
              <w:t>Web Based App Development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67B39859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 xml:space="preserve">[Odd / Even /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>Compact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>
              <w:rPr>
                <w:rFonts w:ascii="Arial" w:hAnsi="Arial" w:cs="Arial"/>
                <w:iCs/>
                <w:sz w:val="20"/>
                <w:szCs w:val="20"/>
              </w:rPr>
              <w:t>9999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56174BCA" w:rsidR="009F37DD" w:rsidRPr="00740F48" w:rsidRDefault="0065653E" w:rsidP="002F11B8">
      <w:pPr>
        <w:spacing w:line="360" w:lineRule="auto"/>
        <w:ind w:firstLine="360"/>
        <w:rPr>
          <w:sz w:val="28"/>
          <w:szCs w:val="28"/>
        </w:rPr>
      </w:pPr>
      <w:r>
        <w:t>McDoland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407FD966" w14:textId="346CC5E8" w:rsidR="00740F48" w:rsidRPr="009F37DD" w:rsidRDefault="0065653E" w:rsidP="002F11B8">
      <w:pPr>
        <w:spacing w:line="360" w:lineRule="auto"/>
        <w:ind w:firstLine="360"/>
      </w:pPr>
      <w:r>
        <w:t xml:space="preserve">Website </w:t>
      </w:r>
      <w:r w:rsidR="00AA0C55">
        <w:t xml:space="preserve">restoran </w:t>
      </w:r>
      <w:r>
        <w:t>makan cepat saji</w:t>
      </w:r>
      <w:r w:rsidR="00B75391">
        <w:t xml:space="preserve"> agar orang-orang lebih mengetahui tentang restoran kami</w:t>
      </w:r>
    </w:p>
    <w:p w14:paraId="12AE8008" w14:textId="31090EA6" w:rsidR="009F37DD" w:rsidRPr="00682E72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B8F3D4A" w14:textId="1FBF19A2" w:rsidR="002F11B8" w:rsidRPr="00941C60" w:rsidRDefault="00941C60" w:rsidP="00941C60">
      <w:pPr>
        <w:pStyle w:val="ListParagraph"/>
        <w:numPr>
          <w:ilvl w:val="0"/>
          <w:numId w:val="20"/>
        </w:numPr>
        <w:spacing w:line="360" w:lineRule="auto"/>
      </w:pPr>
      <w:r>
        <w:rPr>
          <w:b/>
          <w:bCs/>
        </w:rPr>
        <w:t xml:space="preserve">Home </w:t>
      </w:r>
    </w:p>
    <w:p w14:paraId="014711A7" w14:textId="66207671" w:rsidR="00941C60" w:rsidRDefault="00941C60" w:rsidP="00941C60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ADDA741" wp14:editId="3867186A">
            <wp:extent cx="6280785" cy="3089275"/>
            <wp:effectExtent l="0" t="0" r="5715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C863" w14:textId="38904219" w:rsidR="00941C60" w:rsidRDefault="00941C60" w:rsidP="00941C60">
      <w:pPr>
        <w:pStyle w:val="ListParagraph"/>
        <w:spacing w:line="360" w:lineRule="auto"/>
      </w:pPr>
      <w:r>
        <w:t>Tampilan Home menu</w:t>
      </w:r>
      <w:r w:rsidR="00362B10">
        <w:t xml:space="preserve"> menggunakan slideshow </w:t>
      </w:r>
    </w:p>
    <w:p w14:paraId="0F539169" w14:textId="13FE2BAF" w:rsidR="00AA0C55" w:rsidRDefault="00AA0C55" w:rsidP="00941C60">
      <w:pPr>
        <w:pStyle w:val="ListParagraph"/>
        <w:spacing w:line="360" w:lineRule="auto"/>
      </w:pPr>
    </w:p>
    <w:p w14:paraId="18DE9771" w14:textId="2E648CBD" w:rsidR="00AA0C55" w:rsidRDefault="00AA0C55" w:rsidP="00941C60">
      <w:pPr>
        <w:pStyle w:val="ListParagraph"/>
        <w:spacing w:line="360" w:lineRule="auto"/>
      </w:pPr>
    </w:p>
    <w:p w14:paraId="6277FB76" w14:textId="2FF6BEAD" w:rsidR="00AA0C55" w:rsidRDefault="00AA0C55" w:rsidP="00941C60">
      <w:pPr>
        <w:pStyle w:val="ListParagraph"/>
        <w:spacing w:line="360" w:lineRule="auto"/>
      </w:pPr>
    </w:p>
    <w:p w14:paraId="27FDC066" w14:textId="4CCAE2D1" w:rsidR="00AA0C55" w:rsidRDefault="00AA0C55" w:rsidP="00941C60">
      <w:pPr>
        <w:pStyle w:val="ListParagraph"/>
        <w:spacing w:line="360" w:lineRule="auto"/>
      </w:pPr>
    </w:p>
    <w:p w14:paraId="1E6C5CFF" w14:textId="3E3859C9" w:rsidR="00AA0C55" w:rsidRDefault="00AA0C55" w:rsidP="00941C60">
      <w:pPr>
        <w:pStyle w:val="ListParagraph"/>
        <w:spacing w:line="360" w:lineRule="auto"/>
      </w:pPr>
    </w:p>
    <w:p w14:paraId="12D941E0" w14:textId="77777777" w:rsidR="00AA0C55" w:rsidRDefault="00AA0C55" w:rsidP="00941C60">
      <w:pPr>
        <w:pStyle w:val="ListParagraph"/>
        <w:spacing w:line="360" w:lineRule="auto"/>
      </w:pPr>
    </w:p>
    <w:p w14:paraId="34E40948" w14:textId="4C53B870" w:rsidR="00941C60" w:rsidRDefault="00941C60" w:rsidP="00941C60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7B812844" wp14:editId="0C34AE3D">
            <wp:extent cx="6280785" cy="3077845"/>
            <wp:effectExtent l="0" t="0" r="5715" b="8255"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8757" w14:textId="58D5CDA9" w:rsidR="00AA0C55" w:rsidRDefault="00AA0C55" w:rsidP="00941C60">
      <w:pPr>
        <w:pStyle w:val="ListParagraph"/>
        <w:spacing w:line="360" w:lineRule="auto"/>
      </w:pPr>
      <w:r>
        <w:t>Icon Food dan Drinks dapat ditekan dan web akan pindah ke bagian Food Menu dan Beverage Menu</w:t>
      </w:r>
    </w:p>
    <w:p w14:paraId="1D3FC1BC" w14:textId="77777777" w:rsidR="00AA0C55" w:rsidRDefault="00AA0C55" w:rsidP="00941C60">
      <w:pPr>
        <w:pStyle w:val="ListParagraph"/>
        <w:spacing w:line="360" w:lineRule="auto"/>
      </w:pPr>
    </w:p>
    <w:p w14:paraId="080FEC1B" w14:textId="1C68E45C" w:rsidR="00AA0C55" w:rsidRPr="00AA0C55" w:rsidRDefault="00AA0C55" w:rsidP="00AA0C55">
      <w:pPr>
        <w:pStyle w:val="ListParagraph"/>
        <w:numPr>
          <w:ilvl w:val="0"/>
          <w:numId w:val="20"/>
        </w:numPr>
        <w:spacing w:line="360" w:lineRule="auto"/>
      </w:pPr>
      <w:r>
        <w:rPr>
          <w:b/>
          <w:bCs/>
        </w:rPr>
        <w:t>Footer</w:t>
      </w:r>
    </w:p>
    <w:p w14:paraId="7F0D57B6" w14:textId="5BD9C5A8" w:rsidR="00AA0C55" w:rsidRDefault="00AA0C55" w:rsidP="00AA0C5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EF2DCF1" wp14:editId="6B52A03A">
            <wp:extent cx="6280785" cy="2235200"/>
            <wp:effectExtent l="0" t="0" r="5715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0B026" w14:textId="31F80E02" w:rsidR="00AA0C55" w:rsidRDefault="00AA0C55" w:rsidP="00AA0C55">
      <w:pPr>
        <w:pStyle w:val="ListParagraph"/>
        <w:spacing w:line="360" w:lineRule="auto"/>
      </w:pPr>
      <w:r>
        <w:t>Sosial Media kami</w:t>
      </w:r>
    </w:p>
    <w:p w14:paraId="143E2BDC" w14:textId="2B9A7CA7" w:rsidR="00AA0C55" w:rsidRDefault="00AA0C55" w:rsidP="00AA0C55">
      <w:pPr>
        <w:pStyle w:val="ListParagraph"/>
        <w:spacing w:line="360" w:lineRule="auto"/>
      </w:pPr>
    </w:p>
    <w:p w14:paraId="60ACEC0E" w14:textId="64E8C9AC" w:rsidR="00AA0C55" w:rsidRDefault="00AA0C55" w:rsidP="00AA0C55">
      <w:pPr>
        <w:pStyle w:val="ListParagraph"/>
        <w:spacing w:line="360" w:lineRule="auto"/>
      </w:pPr>
    </w:p>
    <w:p w14:paraId="518DBD99" w14:textId="45AF88EC" w:rsidR="00AA0C55" w:rsidRDefault="00AA0C55" w:rsidP="00AA0C55">
      <w:pPr>
        <w:pStyle w:val="ListParagraph"/>
        <w:spacing w:line="360" w:lineRule="auto"/>
      </w:pPr>
    </w:p>
    <w:p w14:paraId="7A24A69D" w14:textId="6B18CFEA" w:rsidR="00AA0C55" w:rsidRDefault="00AA0C55" w:rsidP="00AA0C55">
      <w:pPr>
        <w:pStyle w:val="ListParagraph"/>
        <w:spacing w:line="360" w:lineRule="auto"/>
      </w:pPr>
    </w:p>
    <w:p w14:paraId="31ED4004" w14:textId="23309F58" w:rsidR="00AA0C55" w:rsidRDefault="00AA0C55" w:rsidP="00AA0C55">
      <w:pPr>
        <w:pStyle w:val="ListParagraph"/>
        <w:spacing w:line="360" w:lineRule="auto"/>
      </w:pPr>
    </w:p>
    <w:p w14:paraId="1B5DAC11" w14:textId="77777777" w:rsidR="00AA0C55" w:rsidRDefault="00AA0C55" w:rsidP="00AA0C55">
      <w:pPr>
        <w:pStyle w:val="ListParagraph"/>
        <w:spacing w:line="360" w:lineRule="auto"/>
      </w:pPr>
    </w:p>
    <w:p w14:paraId="0760AF45" w14:textId="77777777" w:rsidR="00AA0C55" w:rsidRDefault="00AA0C55" w:rsidP="00AA0C55">
      <w:pPr>
        <w:pStyle w:val="ListParagraph"/>
        <w:spacing w:line="360" w:lineRule="auto"/>
      </w:pPr>
    </w:p>
    <w:p w14:paraId="2341EA1B" w14:textId="56AEFC05" w:rsidR="00AA0C55" w:rsidRPr="00AA0C55" w:rsidRDefault="00AA0C55" w:rsidP="00AA0C55">
      <w:pPr>
        <w:pStyle w:val="ListParagraph"/>
        <w:numPr>
          <w:ilvl w:val="0"/>
          <w:numId w:val="20"/>
        </w:numPr>
        <w:spacing w:line="360" w:lineRule="auto"/>
      </w:pPr>
      <w:r>
        <w:rPr>
          <w:b/>
          <w:bCs/>
        </w:rPr>
        <w:lastRenderedPageBreak/>
        <w:t>Promotion</w:t>
      </w:r>
    </w:p>
    <w:p w14:paraId="12072343" w14:textId="739ECB62" w:rsidR="00AA0C55" w:rsidRDefault="00AA0C55" w:rsidP="00AA0C5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BA5DD0" wp14:editId="4BCA5137">
            <wp:extent cx="6280785" cy="3110865"/>
            <wp:effectExtent l="0" t="0" r="5715" b="0"/>
            <wp:docPr id="10" name="Picture 10" descr="A menu for a fast food restaura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menu for a fast food restauran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6C2F" w14:textId="5766636F" w:rsidR="00AA0C55" w:rsidRDefault="00AA0C55" w:rsidP="00AA0C5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F8334F6" wp14:editId="5750F225">
            <wp:extent cx="6280785" cy="3025140"/>
            <wp:effectExtent l="0" t="0" r="5715" b="381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8C0B" w14:textId="1BBFDB99" w:rsidR="00AA0C55" w:rsidRDefault="003107FC" w:rsidP="00AA0C55">
      <w:pPr>
        <w:pStyle w:val="ListParagraph"/>
        <w:spacing w:line="360" w:lineRule="auto"/>
      </w:pPr>
      <w:r>
        <w:t>Menampilkan menu yang sedang promo dan dapat melihat menu lain dengan menklik arrow button</w:t>
      </w:r>
    </w:p>
    <w:p w14:paraId="2A584D22" w14:textId="02DF5C47" w:rsidR="003F72B7" w:rsidRDefault="003F72B7" w:rsidP="00AA0C55">
      <w:pPr>
        <w:pStyle w:val="ListParagraph"/>
        <w:spacing w:line="360" w:lineRule="auto"/>
      </w:pPr>
    </w:p>
    <w:p w14:paraId="4DE3BAE0" w14:textId="34850E3A" w:rsidR="003F72B7" w:rsidRDefault="003F72B7" w:rsidP="00AA0C55">
      <w:pPr>
        <w:pStyle w:val="ListParagraph"/>
        <w:spacing w:line="360" w:lineRule="auto"/>
      </w:pPr>
    </w:p>
    <w:p w14:paraId="6F7F924C" w14:textId="0C1C558A" w:rsidR="003F72B7" w:rsidRDefault="003F72B7" w:rsidP="00AA0C55">
      <w:pPr>
        <w:pStyle w:val="ListParagraph"/>
        <w:spacing w:line="360" w:lineRule="auto"/>
      </w:pPr>
    </w:p>
    <w:p w14:paraId="360A4036" w14:textId="424E307B" w:rsidR="003F72B7" w:rsidRDefault="003F72B7" w:rsidP="00AA0C55">
      <w:pPr>
        <w:pStyle w:val="ListParagraph"/>
        <w:spacing w:line="360" w:lineRule="auto"/>
      </w:pPr>
    </w:p>
    <w:p w14:paraId="4CA6C8DB" w14:textId="35746229" w:rsidR="003F72B7" w:rsidRDefault="003F72B7" w:rsidP="00AA0C55">
      <w:pPr>
        <w:pStyle w:val="ListParagraph"/>
        <w:spacing w:line="360" w:lineRule="auto"/>
      </w:pPr>
    </w:p>
    <w:p w14:paraId="4CE68840" w14:textId="77777777" w:rsidR="003F72B7" w:rsidRDefault="003F72B7" w:rsidP="00AA0C55">
      <w:pPr>
        <w:pStyle w:val="ListParagraph"/>
        <w:spacing w:line="360" w:lineRule="auto"/>
      </w:pPr>
    </w:p>
    <w:p w14:paraId="7976D93A" w14:textId="3E6777B2" w:rsidR="003F72B7" w:rsidRPr="003F72B7" w:rsidRDefault="003F72B7" w:rsidP="003F72B7">
      <w:pPr>
        <w:pStyle w:val="ListParagraph"/>
        <w:numPr>
          <w:ilvl w:val="0"/>
          <w:numId w:val="20"/>
        </w:numPr>
        <w:spacing w:line="360" w:lineRule="auto"/>
      </w:pPr>
      <w:r>
        <w:rPr>
          <w:b/>
          <w:bCs/>
        </w:rPr>
        <w:lastRenderedPageBreak/>
        <w:t>Register for Delivery</w:t>
      </w:r>
    </w:p>
    <w:p w14:paraId="2267B72A" w14:textId="4305D26C" w:rsidR="003F72B7" w:rsidRDefault="003F72B7" w:rsidP="003F72B7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179A531" wp14:editId="4E21D46E">
            <wp:extent cx="6280785" cy="3092450"/>
            <wp:effectExtent l="0" t="0" r="571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489" w14:textId="3C59A916" w:rsidR="003F72B7" w:rsidRDefault="003F72B7" w:rsidP="003F72B7">
      <w:pPr>
        <w:pStyle w:val="ListParagraph"/>
        <w:spacing w:line="360" w:lineRule="auto"/>
      </w:pPr>
      <w:r>
        <w:t>Menu registrasi agar dapat melakukan pemesanan</w:t>
      </w:r>
    </w:p>
    <w:p w14:paraId="56B88AD5" w14:textId="00B2DF0E" w:rsidR="00AE39A5" w:rsidRDefault="00AE39A5" w:rsidP="003F72B7">
      <w:pPr>
        <w:pStyle w:val="ListParagraph"/>
        <w:spacing w:line="360" w:lineRule="auto"/>
      </w:pPr>
    </w:p>
    <w:p w14:paraId="6923CF1C" w14:textId="1DCD59C4" w:rsidR="00AE39A5" w:rsidRDefault="00AE39A5" w:rsidP="003F72B7">
      <w:pPr>
        <w:pStyle w:val="ListParagraph"/>
        <w:spacing w:line="360" w:lineRule="auto"/>
      </w:pPr>
    </w:p>
    <w:p w14:paraId="69F9650E" w14:textId="1FA6B469" w:rsidR="00AE39A5" w:rsidRDefault="00AE39A5" w:rsidP="003F72B7">
      <w:pPr>
        <w:pStyle w:val="ListParagraph"/>
        <w:spacing w:line="360" w:lineRule="auto"/>
      </w:pPr>
    </w:p>
    <w:p w14:paraId="5963F051" w14:textId="6A073AE6" w:rsidR="00AE39A5" w:rsidRDefault="00AE39A5" w:rsidP="003F72B7">
      <w:pPr>
        <w:pStyle w:val="ListParagraph"/>
        <w:spacing w:line="360" w:lineRule="auto"/>
      </w:pPr>
    </w:p>
    <w:p w14:paraId="326B83D7" w14:textId="61AD935D" w:rsidR="00AE39A5" w:rsidRDefault="00AE39A5" w:rsidP="003F72B7">
      <w:pPr>
        <w:pStyle w:val="ListParagraph"/>
        <w:spacing w:line="360" w:lineRule="auto"/>
      </w:pPr>
    </w:p>
    <w:p w14:paraId="5AFB42D5" w14:textId="743FBC5E" w:rsidR="00AE39A5" w:rsidRDefault="00AE39A5" w:rsidP="003F72B7">
      <w:pPr>
        <w:pStyle w:val="ListParagraph"/>
        <w:spacing w:line="360" w:lineRule="auto"/>
      </w:pPr>
    </w:p>
    <w:p w14:paraId="4C2A5DEE" w14:textId="67F769F8" w:rsidR="00AE39A5" w:rsidRDefault="00AE39A5" w:rsidP="003F72B7">
      <w:pPr>
        <w:pStyle w:val="ListParagraph"/>
        <w:spacing w:line="360" w:lineRule="auto"/>
      </w:pPr>
    </w:p>
    <w:p w14:paraId="19A9463B" w14:textId="79013F8C" w:rsidR="00AE39A5" w:rsidRDefault="00AE39A5" w:rsidP="003F72B7">
      <w:pPr>
        <w:pStyle w:val="ListParagraph"/>
        <w:spacing w:line="360" w:lineRule="auto"/>
      </w:pPr>
    </w:p>
    <w:p w14:paraId="3FEFD419" w14:textId="6EA8A5C3" w:rsidR="00AE39A5" w:rsidRDefault="00AE39A5" w:rsidP="003F72B7">
      <w:pPr>
        <w:pStyle w:val="ListParagraph"/>
        <w:spacing w:line="360" w:lineRule="auto"/>
      </w:pPr>
    </w:p>
    <w:p w14:paraId="56EC0C25" w14:textId="389ACD45" w:rsidR="00AE39A5" w:rsidRDefault="00AE39A5" w:rsidP="003F72B7">
      <w:pPr>
        <w:pStyle w:val="ListParagraph"/>
        <w:spacing w:line="360" w:lineRule="auto"/>
      </w:pPr>
    </w:p>
    <w:p w14:paraId="25C1A423" w14:textId="10C2A4EA" w:rsidR="00AE39A5" w:rsidRDefault="00AE39A5" w:rsidP="003F72B7">
      <w:pPr>
        <w:pStyle w:val="ListParagraph"/>
        <w:spacing w:line="360" w:lineRule="auto"/>
      </w:pPr>
    </w:p>
    <w:p w14:paraId="163D6274" w14:textId="4BF6AD85" w:rsidR="00AE39A5" w:rsidRDefault="00AE39A5" w:rsidP="003F72B7">
      <w:pPr>
        <w:pStyle w:val="ListParagraph"/>
        <w:spacing w:line="360" w:lineRule="auto"/>
      </w:pPr>
    </w:p>
    <w:p w14:paraId="516B95B1" w14:textId="275A80FE" w:rsidR="00AE39A5" w:rsidRDefault="00AE39A5" w:rsidP="003F72B7">
      <w:pPr>
        <w:pStyle w:val="ListParagraph"/>
        <w:spacing w:line="360" w:lineRule="auto"/>
      </w:pPr>
    </w:p>
    <w:p w14:paraId="56135402" w14:textId="3E8AB25C" w:rsidR="00AE39A5" w:rsidRDefault="00AE39A5" w:rsidP="003F72B7">
      <w:pPr>
        <w:pStyle w:val="ListParagraph"/>
        <w:spacing w:line="360" w:lineRule="auto"/>
      </w:pPr>
    </w:p>
    <w:p w14:paraId="69E940E5" w14:textId="346B8A5A" w:rsidR="00AE39A5" w:rsidRDefault="00AE39A5" w:rsidP="003F72B7">
      <w:pPr>
        <w:pStyle w:val="ListParagraph"/>
        <w:spacing w:line="360" w:lineRule="auto"/>
      </w:pPr>
    </w:p>
    <w:p w14:paraId="1CA76D86" w14:textId="5E216473" w:rsidR="00AE39A5" w:rsidRDefault="00AE39A5" w:rsidP="003F72B7">
      <w:pPr>
        <w:pStyle w:val="ListParagraph"/>
        <w:spacing w:line="360" w:lineRule="auto"/>
      </w:pPr>
    </w:p>
    <w:p w14:paraId="42178783" w14:textId="1BB69079" w:rsidR="00AE39A5" w:rsidRDefault="00AE39A5" w:rsidP="003F72B7">
      <w:pPr>
        <w:pStyle w:val="ListParagraph"/>
        <w:spacing w:line="360" w:lineRule="auto"/>
      </w:pPr>
    </w:p>
    <w:p w14:paraId="45D12A4E" w14:textId="0450BC98" w:rsidR="00AE39A5" w:rsidRDefault="00AE39A5" w:rsidP="003F72B7">
      <w:pPr>
        <w:pStyle w:val="ListParagraph"/>
        <w:spacing w:line="360" w:lineRule="auto"/>
      </w:pPr>
    </w:p>
    <w:p w14:paraId="285FC6EC" w14:textId="77777777" w:rsidR="00AE39A5" w:rsidRDefault="00AE39A5" w:rsidP="003F72B7">
      <w:pPr>
        <w:pStyle w:val="ListParagraph"/>
        <w:spacing w:line="360" w:lineRule="auto"/>
      </w:pPr>
    </w:p>
    <w:p w14:paraId="4FDBDAB9" w14:textId="79FD1E45" w:rsidR="00D7784E" w:rsidRPr="00D7784E" w:rsidRDefault="00D7784E" w:rsidP="00D7784E">
      <w:pPr>
        <w:pStyle w:val="ListParagraph"/>
        <w:numPr>
          <w:ilvl w:val="0"/>
          <w:numId w:val="20"/>
        </w:numPr>
        <w:spacing w:line="360" w:lineRule="auto"/>
      </w:pPr>
      <w:r>
        <w:rPr>
          <w:b/>
          <w:bCs/>
        </w:rPr>
        <w:lastRenderedPageBreak/>
        <w:t>Food Menu</w:t>
      </w:r>
    </w:p>
    <w:p w14:paraId="6C9A5231" w14:textId="0B2A651F" w:rsidR="00D7784E" w:rsidRDefault="00AE39A5" w:rsidP="00D7784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4761CFE" wp14:editId="28D3FF57">
            <wp:extent cx="6280785" cy="3097530"/>
            <wp:effectExtent l="0" t="0" r="5715" b="7620"/>
            <wp:docPr id="13" name="Picture 13" descr="A picture containing text, table, food, snack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table, food, snack foo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9A9" w14:textId="71118B56" w:rsidR="00D7784E" w:rsidRDefault="00D7784E" w:rsidP="00D7784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C51E84A" wp14:editId="3CCBCA02">
            <wp:extent cx="5928360" cy="2428644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642" cy="243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AE9F" w14:textId="307AB1F4" w:rsidR="00D7784E" w:rsidRDefault="00D7784E" w:rsidP="00D7784E">
      <w:pPr>
        <w:pStyle w:val="ListParagraph"/>
        <w:spacing w:line="360" w:lineRule="auto"/>
      </w:pPr>
      <w:r>
        <w:t xml:space="preserve">Menampilkan menu </w:t>
      </w:r>
      <w:r>
        <w:t>makanan terbaru</w:t>
      </w:r>
      <w:r>
        <w:t xml:space="preserve"> dan dapat melihat menu lain dengan menklik arrow button</w:t>
      </w:r>
    </w:p>
    <w:p w14:paraId="6E09B890" w14:textId="5AEE0537" w:rsidR="000124E9" w:rsidRDefault="000124E9" w:rsidP="00D7784E">
      <w:pPr>
        <w:pStyle w:val="ListParagraph"/>
        <w:spacing w:line="360" w:lineRule="auto"/>
      </w:pPr>
    </w:p>
    <w:p w14:paraId="784AE30C" w14:textId="6BF53BEB" w:rsidR="000124E9" w:rsidRDefault="000124E9" w:rsidP="00D7784E">
      <w:pPr>
        <w:pStyle w:val="ListParagraph"/>
        <w:spacing w:line="360" w:lineRule="auto"/>
      </w:pPr>
    </w:p>
    <w:p w14:paraId="3A088A40" w14:textId="74AC9808" w:rsidR="000124E9" w:rsidRDefault="000124E9" w:rsidP="00D7784E">
      <w:pPr>
        <w:pStyle w:val="ListParagraph"/>
        <w:spacing w:line="360" w:lineRule="auto"/>
      </w:pPr>
    </w:p>
    <w:p w14:paraId="1C51627F" w14:textId="793C51B7" w:rsidR="000124E9" w:rsidRDefault="000124E9" w:rsidP="00D7784E">
      <w:pPr>
        <w:pStyle w:val="ListParagraph"/>
        <w:spacing w:line="360" w:lineRule="auto"/>
      </w:pPr>
    </w:p>
    <w:p w14:paraId="1A17C06F" w14:textId="1C3E2BFB" w:rsidR="000124E9" w:rsidRDefault="000124E9" w:rsidP="00D7784E">
      <w:pPr>
        <w:pStyle w:val="ListParagraph"/>
        <w:spacing w:line="360" w:lineRule="auto"/>
      </w:pPr>
    </w:p>
    <w:p w14:paraId="182A04DE" w14:textId="1F097378" w:rsidR="000124E9" w:rsidRDefault="000124E9" w:rsidP="00D7784E">
      <w:pPr>
        <w:pStyle w:val="ListParagraph"/>
        <w:spacing w:line="360" w:lineRule="auto"/>
      </w:pPr>
    </w:p>
    <w:p w14:paraId="489F8C9F" w14:textId="2BE29B49" w:rsidR="000124E9" w:rsidRDefault="000124E9" w:rsidP="00D7784E">
      <w:pPr>
        <w:pStyle w:val="ListParagraph"/>
        <w:spacing w:line="360" w:lineRule="auto"/>
      </w:pPr>
    </w:p>
    <w:p w14:paraId="2F6C0C19" w14:textId="5F18E6FC" w:rsidR="000124E9" w:rsidRDefault="000124E9" w:rsidP="00D7784E">
      <w:pPr>
        <w:pStyle w:val="ListParagraph"/>
        <w:spacing w:line="360" w:lineRule="auto"/>
      </w:pPr>
    </w:p>
    <w:p w14:paraId="59622B76" w14:textId="77777777" w:rsidR="000124E9" w:rsidRDefault="000124E9" w:rsidP="00D7784E">
      <w:pPr>
        <w:pStyle w:val="ListParagraph"/>
        <w:spacing w:line="360" w:lineRule="auto"/>
      </w:pPr>
    </w:p>
    <w:p w14:paraId="72AD6AF9" w14:textId="10D87CEA" w:rsidR="000124E9" w:rsidRPr="000124E9" w:rsidRDefault="000124E9" w:rsidP="000124E9">
      <w:pPr>
        <w:pStyle w:val="ListParagraph"/>
        <w:numPr>
          <w:ilvl w:val="0"/>
          <w:numId w:val="20"/>
        </w:numPr>
        <w:spacing w:line="360" w:lineRule="auto"/>
      </w:pPr>
      <w:r>
        <w:rPr>
          <w:b/>
          <w:bCs/>
        </w:rPr>
        <w:lastRenderedPageBreak/>
        <w:t>Beverage Menu</w:t>
      </w:r>
    </w:p>
    <w:p w14:paraId="5C3CDA13" w14:textId="262A2682" w:rsidR="000124E9" w:rsidRDefault="000124E9" w:rsidP="000124E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674D572" wp14:editId="298E80C0">
            <wp:extent cx="6280785" cy="3066415"/>
            <wp:effectExtent l="0" t="0" r="5715" b="635"/>
            <wp:docPr id="15" name="Picture 15" descr="A picture containing text, cup,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up, coffe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E7F" w14:textId="1285B3E3" w:rsidR="000124E9" w:rsidRDefault="000124E9" w:rsidP="000124E9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0A9A6F" wp14:editId="1AADA453">
            <wp:extent cx="6280785" cy="4270375"/>
            <wp:effectExtent l="0" t="0" r="5715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B3A1" w14:textId="77777777" w:rsidR="000124E9" w:rsidRPr="000124E9" w:rsidRDefault="000124E9" w:rsidP="000124E9">
      <w:pPr>
        <w:pStyle w:val="ListParagraph"/>
        <w:spacing w:line="360" w:lineRule="auto"/>
      </w:pPr>
    </w:p>
    <w:p w14:paraId="17A90CE1" w14:textId="2DDC98DE" w:rsidR="000124E9" w:rsidRDefault="000124E9" w:rsidP="000124E9">
      <w:pPr>
        <w:pStyle w:val="ListParagraph"/>
        <w:spacing w:line="360" w:lineRule="auto"/>
      </w:pPr>
      <w:r>
        <w:t xml:space="preserve">Menampilkan menu </w:t>
      </w:r>
      <w:r>
        <w:t>minuman maupun makanan penutup</w:t>
      </w:r>
      <w:r>
        <w:t xml:space="preserve"> terbaru dan dapat melihat menu lain dengan menklik arrow button</w:t>
      </w:r>
    </w:p>
    <w:p w14:paraId="491B4F90" w14:textId="77777777" w:rsidR="00D7784E" w:rsidRPr="00682E72" w:rsidRDefault="00D7784E" w:rsidP="007F2B29">
      <w:pPr>
        <w:spacing w:line="360" w:lineRule="auto"/>
      </w:pPr>
    </w:p>
    <w:p w14:paraId="175CEEB2" w14:textId="7FC0DC62" w:rsidR="009F37DD" w:rsidRPr="00682E72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lastRenderedPageBreak/>
        <w:t>Reference</w:t>
      </w:r>
    </w:p>
    <w:p w14:paraId="66E7C393" w14:textId="673C2B6A" w:rsidR="0065653E" w:rsidRDefault="0065653E" w:rsidP="00141764">
      <w:pPr>
        <w:pStyle w:val="ListParagraph"/>
        <w:numPr>
          <w:ilvl w:val="0"/>
          <w:numId w:val="21"/>
        </w:numPr>
        <w:spacing w:line="360" w:lineRule="auto"/>
      </w:pPr>
      <w:hyperlink r:id="rId19" w:history="1">
        <w:r w:rsidRPr="00450972">
          <w:rPr>
            <w:rStyle w:val="Hyperlink"/>
          </w:rPr>
          <w:t>https://mcdonalds.co.id/</w:t>
        </w:r>
      </w:hyperlink>
    </w:p>
    <w:p w14:paraId="3F545A33" w14:textId="39E3B33A" w:rsidR="0065653E" w:rsidRDefault="0065653E" w:rsidP="002F11B8">
      <w:pPr>
        <w:pStyle w:val="ListParagraph"/>
        <w:numPr>
          <w:ilvl w:val="0"/>
          <w:numId w:val="21"/>
        </w:numPr>
        <w:spacing w:line="360" w:lineRule="auto"/>
      </w:pPr>
      <w:hyperlink r:id="rId20" w:history="1">
        <w:r w:rsidRPr="00450972">
          <w:rPr>
            <w:rStyle w:val="Hyperlink"/>
          </w:rPr>
          <w:t>https://www.mcdonalds.com/us/en-us.html</w:t>
        </w:r>
      </w:hyperlink>
    </w:p>
    <w:p w14:paraId="5386DA4A" w14:textId="6EF2AA27" w:rsidR="004A60A4" w:rsidRDefault="004A60A4" w:rsidP="00E6478A">
      <w:pPr>
        <w:pStyle w:val="ListParagraph"/>
        <w:numPr>
          <w:ilvl w:val="0"/>
          <w:numId w:val="21"/>
        </w:numPr>
        <w:spacing w:line="360" w:lineRule="auto"/>
      </w:pPr>
      <w:hyperlink r:id="rId21" w:history="1">
        <w:r w:rsidRPr="00450972">
          <w:rPr>
            <w:rStyle w:val="Hyperlink"/>
          </w:rPr>
          <w:t>https://fontawesome.com/icons/bars?s=solid</w:t>
        </w:r>
      </w:hyperlink>
    </w:p>
    <w:p w14:paraId="5EAF81C7" w14:textId="0F9C0966" w:rsidR="004A60A4" w:rsidRDefault="004A60A4" w:rsidP="004A60A4">
      <w:pPr>
        <w:pStyle w:val="ListParagraph"/>
        <w:numPr>
          <w:ilvl w:val="0"/>
          <w:numId w:val="21"/>
        </w:numPr>
        <w:spacing w:line="360" w:lineRule="auto"/>
      </w:pPr>
      <w:hyperlink r:id="rId22" w:history="1">
        <w:r w:rsidRPr="00450972">
          <w:rPr>
            <w:rStyle w:val="Hyperlink"/>
          </w:rPr>
          <w:t>https://fontawesome.com/icons/xmark?s=solid</w:t>
        </w:r>
      </w:hyperlink>
    </w:p>
    <w:p w14:paraId="750F9500" w14:textId="3C814A9B" w:rsidR="004A60A4" w:rsidRDefault="004A60A4" w:rsidP="004A60A4">
      <w:pPr>
        <w:pStyle w:val="ListParagraph"/>
        <w:numPr>
          <w:ilvl w:val="0"/>
          <w:numId w:val="21"/>
        </w:numPr>
        <w:spacing w:line="360" w:lineRule="auto"/>
      </w:pPr>
      <w:hyperlink r:id="rId23" w:history="1">
        <w:r w:rsidRPr="00450972">
          <w:rPr>
            <w:rStyle w:val="Hyperlink"/>
          </w:rPr>
          <w:t>https://8font.com/speedee-bold/</w:t>
        </w:r>
      </w:hyperlink>
    </w:p>
    <w:p w14:paraId="49F2E2E3" w14:textId="77777777" w:rsidR="00941C60" w:rsidRPr="00682E72" w:rsidRDefault="00941C60" w:rsidP="004A60A4">
      <w:pPr>
        <w:pStyle w:val="ListParagraph"/>
        <w:spacing w:line="360" w:lineRule="auto"/>
      </w:pPr>
    </w:p>
    <w:p w14:paraId="707473ED" w14:textId="30A4BEE6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26DF70A3" w14:textId="71443076" w:rsidR="00842715" w:rsidRPr="00682E72" w:rsidRDefault="0065653E" w:rsidP="0065653E">
      <w:pPr>
        <w:pStyle w:val="ListParagraph"/>
        <w:numPr>
          <w:ilvl w:val="0"/>
          <w:numId w:val="22"/>
        </w:numPr>
        <w:spacing w:line="360" w:lineRule="auto"/>
      </w:pPr>
      <w:r>
        <w:t>2440026055</w:t>
      </w:r>
      <w:r w:rsidR="00A81038">
        <w:t xml:space="preserve"> – </w:t>
      </w:r>
      <w:r>
        <w:t>Bryan Zheng</w:t>
      </w:r>
    </w:p>
    <w:sectPr w:rsidR="00842715" w:rsidRPr="00682E72" w:rsidSect="00DF2179">
      <w:headerReference w:type="default" r:id="rId24"/>
      <w:footerReference w:type="default" r:id="rId25"/>
      <w:headerReference w:type="first" r:id="rId26"/>
      <w:footerReference w:type="first" r:id="rId27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2DDEE5" w14:textId="77777777" w:rsidR="008C544F" w:rsidRDefault="008C544F" w:rsidP="00273E4A">
      <w:r>
        <w:separator/>
      </w:r>
    </w:p>
  </w:endnote>
  <w:endnote w:type="continuationSeparator" w:id="0">
    <w:p w14:paraId="3A14763C" w14:textId="77777777" w:rsidR="008C544F" w:rsidRDefault="008C544F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5E2B3" w14:textId="77777777" w:rsidR="008C544F" w:rsidRDefault="008C544F" w:rsidP="00273E4A">
      <w:r>
        <w:separator/>
      </w:r>
    </w:p>
  </w:footnote>
  <w:footnote w:type="continuationSeparator" w:id="0">
    <w:p w14:paraId="459D2253" w14:textId="77777777" w:rsidR="008C544F" w:rsidRDefault="008C544F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C2562C"/>
    <w:multiLevelType w:val="hybridMultilevel"/>
    <w:tmpl w:val="F1F27ADC"/>
    <w:lvl w:ilvl="0" w:tplc="D48EF1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4346167">
    <w:abstractNumId w:val="2"/>
  </w:num>
  <w:num w:numId="2" w16cid:durableId="150609205">
    <w:abstractNumId w:val="10"/>
  </w:num>
  <w:num w:numId="3" w16cid:durableId="695540820">
    <w:abstractNumId w:val="13"/>
  </w:num>
  <w:num w:numId="4" w16cid:durableId="2053268281">
    <w:abstractNumId w:val="11"/>
  </w:num>
  <w:num w:numId="5" w16cid:durableId="527372505">
    <w:abstractNumId w:val="19"/>
  </w:num>
  <w:num w:numId="6" w16cid:durableId="1408334884">
    <w:abstractNumId w:val="12"/>
  </w:num>
  <w:num w:numId="7" w16cid:durableId="1507204618">
    <w:abstractNumId w:val="20"/>
  </w:num>
  <w:num w:numId="8" w16cid:durableId="990063503">
    <w:abstractNumId w:val="0"/>
  </w:num>
  <w:num w:numId="9" w16cid:durableId="187377674">
    <w:abstractNumId w:val="4"/>
  </w:num>
  <w:num w:numId="10" w16cid:durableId="1447576954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3139606">
    <w:abstractNumId w:val="21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9600405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38314644">
    <w:abstractNumId w:val="16"/>
  </w:num>
  <w:num w:numId="14" w16cid:durableId="385960017">
    <w:abstractNumId w:val="6"/>
  </w:num>
  <w:num w:numId="15" w16cid:durableId="477190902">
    <w:abstractNumId w:val="3"/>
  </w:num>
  <w:num w:numId="16" w16cid:durableId="1939940811">
    <w:abstractNumId w:val="18"/>
  </w:num>
  <w:num w:numId="17" w16cid:durableId="548566034">
    <w:abstractNumId w:val="1"/>
  </w:num>
  <w:num w:numId="18" w16cid:durableId="1588347667">
    <w:abstractNumId w:val="15"/>
  </w:num>
  <w:num w:numId="19" w16cid:durableId="962535452">
    <w:abstractNumId w:val="5"/>
  </w:num>
  <w:num w:numId="20" w16cid:durableId="948510445">
    <w:abstractNumId w:val="17"/>
  </w:num>
  <w:num w:numId="21" w16cid:durableId="169756617">
    <w:abstractNumId w:val="9"/>
  </w:num>
  <w:num w:numId="22" w16cid:durableId="1113864091">
    <w:abstractNumId w:val="8"/>
  </w:num>
  <w:num w:numId="23" w16cid:durableId="3709633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24E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07FC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2B10"/>
    <w:rsid w:val="0036420F"/>
    <w:rsid w:val="0036669F"/>
    <w:rsid w:val="00366844"/>
    <w:rsid w:val="003717D0"/>
    <w:rsid w:val="00372267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3F72B7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0A4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10327"/>
    <w:rsid w:val="00624367"/>
    <w:rsid w:val="00635EE5"/>
    <w:rsid w:val="00636A70"/>
    <w:rsid w:val="00643F75"/>
    <w:rsid w:val="0065653E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20962"/>
    <w:rsid w:val="00720DD4"/>
    <w:rsid w:val="0072245D"/>
    <w:rsid w:val="0073481B"/>
    <w:rsid w:val="00736180"/>
    <w:rsid w:val="00737595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2B29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C544F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1C60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0C55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A5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155F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75391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7784E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478A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0C77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65653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65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s://fontawesome.com/icons/bars?s=solid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mcdonalds.com/us/en-us.html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8font.com/speedee-bold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mcdonalds.co.id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fontawesome.com/icons/xmark?s=solid" TargetMode="External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Soal.dotx</Template>
  <TotalTime>163</TotalTime>
  <Pages>7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bryan zheng</cp:lastModifiedBy>
  <cp:revision>352</cp:revision>
  <dcterms:created xsi:type="dcterms:W3CDTF">2017-10-20T05:51:00Z</dcterms:created>
  <dcterms:modified xsi:type="dcterms:W3CDTF">2022-06-04T04:22:00Z</dcterms:modified>
</cp:coreProperties>
</file>